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E9" w:rsidRPr="00DB14E9" w:rsidRDefault="00DB14E9" w:rsidP="00B10260">
      <w:pPr>
        <w:ind w:firstLineChars="0" w:firstLine="0"/>
        <w:rPr>
          <w:rFonts w:hint="eastAsia"/>
        </w:rPr>
        <w:sectPr w:rsidR="00DB14E9" w:rsidRPr="00DB14E9" w:rsidSect="00EF7DB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  <w:bookmarkStart w:id="0" w:name="_GoBack"/>
      <w:bookmarkEnd w:id="0"/>
    </w:p>
    <w:p w:rsidR="00ED51AD" w:rsidRPr="00ED51AD" w:rsidRDefault="00ED51AD" w:rsidP="00B10260">
      <w:pPr>
        <w:pStyle w:val="1"/>
        <w:numPr>
          <w:ilvl w:val="0"/>
          <w:numId w:val="0"/>
        </w:numPr>
        <w:spacing w:before="0"/>
        <w:jc w:val="both"/>
        <w:rPr>
          <w:rFonts w:hint="eastAsia"/>
        </w:rPr>
      </w:pPr>
    </w:p>
    <w:sectPr w:rsidR="00ED51AD" w:rsidRPr="00ED51AD" w:rsidSect="00320D9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0AE" w:rsidRDefault="001710AE">
      <w:pPr>
        <w:spacing w:line="240" w:lineRule="auto"/>
        <w:ind w:firstLine="480"/>
      </w:pPr>
      <w:r>
        <w:separator/>
      </w:r>
    </w:p>
  </w:endnote>
  <w:endnote w:type="continuationSeparator" w:id="0">
    <w:p w:rsidR="001710AE" w:rsidRDefault="001710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93" w:rsidRDefault="00EF7DB4" w:rsidP="00F71732">
    <w:pPr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6646DC" wp14:editId="2DBD4F3E">
              <wp:simplePos x="0" y="0"/>
              <wp:positionH relativeFrom="margin">
                <wp:align>center</wp:align>
              </wp:positionH>
              <wp:positionV relativeFrom="paragraph">
                <wp:posOffset>189442</wp:posOffset>
              </wp:positionV>
              <wp:extent cx="1430867" cy="1828800"/>
              <wp:effectExtent l="0" t="0" r="4445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086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7DB4" w:rsidRDefault="00EF7DB4" w:rsidP="00A142B1">
                          <w:pPr>
                            <w:ind w:firstLineChars="0" w:firstLine="0"/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— </w: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>
                            <w:rPr>
                              <w:color w:val="7F7F7F" w:themeColor="text1" w:themeTint="80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B10260">
                            <w:rPr>
                              <w:noProof/>
                              <w:color w:val="7F7F7F" w:themeColor="text1" w:themeTint="80"/>
                            </w:rPr>
                            <w:t>I</w: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6646DC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6" type="#_x0000_t202" style="position:absolute;left:0;text-align:left;margin-left:0;margin-top:14.9pt;width:112.65pt;height:2in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" filled="f" stroked="f" strokeweight=".5pt">
              <v:textbox style="mso-fit-shape-to-text:t" inset="0,0,0,0">
                <w:txbxContent>
                  <w:p w:rsidR="00EF7DB4" w:rsidRDefault="00EF7DB4" w:rsidP="00A142B1">
                    <w:pPr>
                      <w:ind w:firstLineChars="0" w:firstLine="0"/>
                      <w:jc w:val="center"/>
                      <w:rPr>
                        <w:color w:val="7F7F7F" w:themeColor="text1" w:themeTint="80"/>
                      </w:rPr>
                    </w:pPr>
                    <w:r>
                      <w:rPr>
                        <w:color w:val="7F7F7F" w:themeColor="text1" w:themeTint="80"/>
                      </w:rPr>
                      <w:t xml:space="preserve">— </w:t>
                    </w:r>
                    <w:r>
                      <w:rPr>
                        <w:color w:val="7F7F7F" w:themeColor="text1" w:themeTint="80"/>
                      </w:rPr>
                      <w:fldChar w:fldCharType="begin"/>
                    </w:r>
                    <w:r>
                      <w:rPr>
                        <w:color w:val="7F7F7F" w:themeColor="text1" w:themeTint="80"/>
                      </w:rPr>
                      <w:instrText xml:space="preserve"> PAGE  \* MERGEFORMAT </w:instrText>
                    </w:r>
                    <w:r>
                      <w:rPr>
                        <w:color w:val="7F7F7F" w:themeColor="text1" w:themeTint="80"/>
                      </w:rPr>
                      <w:fldChar w:fldCharType="separate"/>
                    </w:r>
                    <w:r w:rsidR="00B10260">
                      <w:rPr>
                        <w:noProof/>
                        <w:color w:val="7F7F7F" w:themeColor="text1" w:themeTint="80"/>
                      </w:rPr>
                      <w:t>I</w:t>
                    </w:r>
                    <w:r>
                      <w:rPr>
                        <w:color w:val="7F7F7F" w:themeColor="text1" w:themeTint="80"/>
                      </w:rPr>
                      <w:fldChar w:fldCharType="end"/>
                    </w:r>
                    <w:r>
                      <w:rPr>
                        <w:color w:val="7F7F7F" w:themeColor="text1" w:themeTint="80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20D9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FD3D7A" wp14:editId="102C532E">
              <wp:simplePos x="0" y="0"/>
              <wp:positionH relativeFrom="column">
                <wp:align>center</wp:align>
              </wp:positionH>
              <wp:positionV relativeFrom="page">
                <wp:posOffset>9785350</wp:posOffset>
              </wp:positionV>
              <wp:extent cx="6447600" cy="0"/>
              <wp:effectExtent l="0" t="0" r="17145" b="12700"/>
              <wp:wrapNone/>
              <wp:docPr id="15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7600" cy="0"/>
                      </a:xfrm>
                      <a:prstGeom prst="line">
                        <a:avLst/>
                      </a:prstGeom>
                      <a:ln>
                        <a:solidFill>
                          <a:srgbClr val="4C59D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7A5FB3" id="直接连接符 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770.5pt" to="507.7pt,7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" strokecolor="#4c59d2" strokeweight=".5pt">
              <v:stroke joinstyle="miter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93" w:rsidRDefault="00A502A1" w:rsidP="00F71732">
    <w:pPr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E0014E0" wp14:editId="442DCF0F">
              <wp:simplePos x="0" y="0"/>
              <wp:positionH relativeFrom="margin">
                <wp:align>center</wp:align>
              </wp:positionH>
              <wp:positionV relativeFrom="paragraph">
                <wp:posOffset>189442</wp:posOffset>
              </wp:positionV>
              <wp:extent cx="1202266" cy="1828800"/>
              <wp:effectExtent l="0" t="0" r="4445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266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D93" w:rsidRDefault="00320D93" w:rsidP="00A142B1">
                          <w:pPr>
                            <w:ind w:firstLineChars="0" w:firstLine="0"/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— </w: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>
                            <w:rPr>
                              <w:color w:val="7F7F7F" w:themeColor="text1" w:themeTint="80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B10260">
                            <w:rPr>
                              <w:noProof/>
                              <w:color w:val="7F7F7F" w:themeColor="text1" w:themeTint="80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0014E0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7" type="#_x0000_t202" style="position:absolute;left:0;text-align:left;margin-left:0;margin-top:14.9pt;width:94.65pt;height:2in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" filled="f" stroked="f" strokeweight=".5pt">
              <v:textbox style="mso-fit-shape-to-text:t" inset="0,0,0,0">
                <w:txbxContent>
                  <w:p w:rsidR="00320D93" w:rsidRDefault="00320D93" w:rsidP="00A142B1">
                    <w:pPr>
                      <w:ind w:firstLineChars="0" w:firstLine="0"/>
                      <w:jc w:val="center"/>
                      <w:rPr>
                        <w:color w:val="7F7F7F" w:themeColor="text1" w:themeTint="80"/>
                      </w:rPr>
                    </w:pPr>
                    <w:r>
                      <w:rPr>
                        <w:color w:val="7F7F7F" w:themeColor="text1" w:themeTint="80"/>
                      </w:rPr>
                      <w:t xml:space="preserve">— </w:t>
                    </w:r>
                    <w:r>
                      <w:rPr>
                        <w:color w:val="7F7F7F" w:themeColor="text1" w:themeTint="80"/>
                      </w:rPr>
                      <w:fldChar w:fldCharType="begin"/>
                    </w:r>
                    <w:r>
                      <w:rPr>
                        <w:color w:val="7F7F7F" w:themeColor="text1" w:themeTint="80"/>
                      </w:rPr>
                      <w:instrText xml:space="preserve"> PAGE  \* MERGEFORMAT </w:instrText>
                    </w:r>
                    <w:r>
                      <w:rPr>
                        <w:color w:val="7F7F7F" w:themeColor="text1" w:themeTint="80"/>
                      </w:rPr>
                      <w:fldChar w:fldCharType="separate"/>
                    </w:r>
                    <w:r w:rsidR="00B10260">
                      <w:rPr>
                        <w:noProof/>
                        <w:color w:val="7F7F7F" w:themeColor="text1" w:themeTint="80"/>
                      </w:rPr>
                      <w:t>1</w:t>
                    </w:r>
                    <w:r>
                      <w:rPr>
                        <w:color w:val="7F7F7F" w:themeColor="text1" w:themeTint="80"/>
                      </w:rPr>
                      <w:fldChar w:fldCharType="end"/>
                    </w:r>
                    <w:r>
                      <w:rPr>
                        <w:color w:val="7F7F7F" w:themeColor="text1" w:themeTint="80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20D9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6D4BB1" wp14:editId="77FD8596">
              <wp:simplePos x="0" y="0"/>
              <wp:positionH relativeFrom="column">
                <wp:align>center</wp:align>
              </wp:positionH>
              <wp:positionV relativeFrom="page">
                <wp:posOffset>9785350</wp:posOffset>
              </wp:positionV>
              <wp:extent cx="6447600" cy="0"/>
              <wp:effectExtent l="0" t="0" r="17145" b="12700"/>
              <wp:wrapNone/>
              <wp:docPr id="25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7600" cy="0"/>
                      </a:xfrm>
                      <a:prstGeom prst="line">
                        <a:avLst/>
                      </a:prstGeom>
                      <a:ln>
                        <a:solidFill>
                          <a:srgbClr val="4C59D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4FB3D4" id="直接连接符 4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770.5pt" to="507.7pt,7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" strokecolor="#4c59d2" strokeweight=".5pt">
              <v:stroke joinstyle="miter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0AE" w:rsidRDefault="001710AE">
      <w:pPr>
        <w:ind w:firstLine="480"/>
      </w:pPr>
      <w:r>
        <w:separator/>
      </w:r>
    </w:p>
  </w:footnote>
  <w:footnote w:type="continuationSeparator" w:id="0">
    <w:p w:rsidR="001710AE" w:rsidRDefault="001710A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93" w:rsidRDefault="00320D93" w:rsidP="00626A51">
    <w:pPr>
      <w:ind w:firstLineChars="0" w:firstLine="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15DD6E83" wp14:editId="6AE557CD">
          <wp:simplePos x="0" y="0"/>
          <wp:positionH relativeFrom="column">
            <wp:posOffset>-1143000</wp:posOffset>
          </wp:positionH>
          <wp:positionV relativeFrom="paragraph">
            <wp:posOffset>-548005</wp:posOffset>
          </wp:positionV>
          <wp:extent cx="7545070" cy="710565"/>
          <wp:effectExtent l="0" t="0" r="0" b="635"/>
          <wp:wrapNone/>
          <wp:docPr id="41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197" cy="710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93" w:rsidRDefault="00320D93" w:rsidP="00626A51">
    <w:pPr>
      <w:ind w:firstLineChars="0" w:firstLine="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0F7FC7E2" wp14:editId="3423D71C">
          <wp:simplePos x="0" y="0"/>
          <wp:positionH relativeFrom="column">
            <wp:posOffset>-1143000</wp:posOffset>
          </wp:positionH>
          <wp:positionV relativeFrom="paragraph">
            <wp:posOffset>-548005</wp:posOffset>
          </wp:positionV>
          <wp:extent cx="7545070" cy="710565"/>
          <wp:effectExtent l="0" t="0" r="0" b="635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197" cy="710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C08D8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10070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E4C315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622259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78AE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DF8CE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1A69D7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E286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406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3AA485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D1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75905D3"/>
    <w:multiLevelType w:val="multilevel"/>
    <w:tmpl w:val="E58AA0CC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12" w15:restartNumberingAfterBreak="0">
    <w:nsid w:val="076F631D"/>
    <w:multiLevelType w:val="multilevel"/>
    <w:tmpl w:val="B464DB60"/>
    <w:numStyleLink w:val="timecho"/>
  </w:abstractNum>
  <w:abstractNum w:abstractNumId="13" w15:restartNumberingAfterBreak="0">
    <w:nsid w:val="0C1F2655"/>
    <w:multiLevelType w:val="multilevel"/>
    <w:tmpl w:val="B464DB60"/>
    <w:numStyleLink w:val="timecho"/>
  </w:abstractNum>
  <w:abstractNum w:abstractNumId="14" w15:restartNumberingAfterBreak="0">
    <w:nsid w:val="0CAD709D"/>
    <w:multiLevelType w:val="multilevel"/>
    <w:tmpl w:val="672CA1C8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15" w15:restartNumberingAfterBreak="0">
    <w:nsid w:val="171B0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178628EE"/>
    <w:multiLevelType w:val="multilevel"/>
    <w:tmpl w:val="6BBEF31C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17" w15:restartNumberingAfterBreak="0">
    <w:nsid w:val="18145AE9"/>
    <w:multiLevelType w:val="multilevel"/>
    <w:tmpl w:val="AE42BC40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18" w15:restartNumberingAfterBreak="0">
    <w:nsid w:val="19982029"/>
    <w:multiLevelType w:val="multilevel"/>
    <w:tmpl w:val="E58AA0CC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19" w15:restartNumberingAfterBreak="0">
    <w:nsid w:val="21E91274"/>
    <w:multiLevelType w:val="multilevel"/>
    <w:tmpl w:val="C2DCE4DC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0" w15:restartNumberingAfterBreak="0">
    <w:nsid w:val="22845ABC"/>
    <w:multiLevelType w:val="multilevel"/>
    <w:tmpl w:val="C108E5A6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1" w15:restartNumberingAfterBreak="0">
    <w:nsid w:val="24D53D13"/>
    <w:multiLevelType w:val="hybridMultilevel"/>
    <w:tmpl w:val="DF928D2E"/>
    <w:lvl w:ilvl="0" w:tplc="6AD60A9A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3042E2"/>
    <w:multiLevelType w:val="multilevel"/>
    <w:tmpl w:val="01CE7FDA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3" w15:restartNumberingAfterBreak="0">
    <w:nsid w:val="27BA3CA7"/>
    <w:multiLevelType w:val="multilevel"/>
    <w:tmpl w:val="3D1CCE8C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4" w15:restartNumberingAfterBreak="0">
    <w:nsid w:val="2BD138ED"/>
    <w:multiLevelType w:val="multilevel"/>
    <w:tmpl w:val="783C281C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5" w15:restartNumberingAfterBreak="0">
    <w:nsid w:val="3291315D"/>
    <w:multiLevelType w:val="multilevel"/>
    <w:tmpl w:val="5FEC397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33AD314E"/>
    <w:multiLevelType w:val="multilevel"/>
    <w:tmpl w:val="6552606C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7" w15:restartNumberingAfterBreak="0">
    <w:nsid w:val="35623033"/>
    <w:multiLevelType w:val="multilevel"/>
    <w:tmpl w:val="B464DB60"/>
    <w:styleLink w:val="timecho"/>
    <w:lvl w:ilvl="0">
      <w:start w:val="1"/>
      <w:numFmt w:val="decimal"/>
      <w:lvlText w:val="第%1章  "/>
      <w:lvlJc w:val="left"/>
      <w:pPr>
        <w:ind w:left="0" w:firstLine="0"/>
      </w:pPr>
      <w:rPr>
        <w:rFonts w:ascii="Arial" w:eastAsia="微软雅黑" w:hAnsi="Arial"/>
        <w:color w:val="auto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368D6DF1"/>
    <w:multiLevelType w:val="hybridMultilevel"/>
    <w:tmpl w:val="0B4E29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802560E"/>
    <w:multiLevelType w:val="multilevel"/>
    <w:tmpl w:val="3D1CCE8C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0" w15:restartNumberingAfterBreak="0">
    <w:nsid w:val="3CDE5A78"/>
    <w:multiLevelType w:val="multilevel"/>
    <w:tmpl w:val="A9B644E0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1" w15:restartNumberingAfterBreak="0">
    <w:nsid w:val="3EF44C4F"/>
    <w:multiLevelType w:val="hybridMultilevel"/>
    <w:tmpl w:val="912A7D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1411476"/>
    <w:multiLevelType w:val="multilevel"/>
    <w:tmpl w:val="2C288054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3" w15:restartNumberingAfterBreak="0">
    <w:nsid w:val="4DB01470"/>
    <w:multiLevelType w:val="multilevel"/>
    <w:tmpl w:val="B464DB60"/>
    <w:numStyleLink w:val="timecho"/>
  </w:abstractNum>
  <w:abstractNum w:abstractNumId="34" w15:restartNumberingAfterBreak="0">
    <w:nsid w:val="580171C7"/>
    <w:multiLevelType w:val="multilevel"/>
    <w:tmpl w:val="C150A4F8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5" w15:restartNumberingAfterBreak="0">
    <w:nsid w:val="5C9473BA"/>
    <w:multiLevelType w:val="multilevel"/>
    <w:tmpl w:val="68C021DE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6" w15:restartNumberingAfterBreak="0">
    <w:nsid w:val="5CA61E97"/>
    <w:multiLevelType w:val="multilevel"/>
    <w:tmpl w:val="7B00224A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ascii="宋体" w:eastAsia="宋体" w:hAnsi="宋体"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ascii="宋体" w:eastAsia="宋体" w:hAnsi="宋体"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37" w15:restartNumberingAfterBreak="0">
    <w:nsid w:val="63167C1F"/>
    <w:multiLevelType w:val="multilevel"/>
    <w:tmpl w:val="45AAEE7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8" w15:restartNumberingAfterBreak="0">
    <w:nsid w:val="673364ED"/>
    <w:multiLevelType w:val="multilevel"/>
    <w:tmpl w:val="01FEABF0"/>
    <w:lvl w:ilvl="0">
      <w:start w:val="1"/>
      <w:numFmt w:val="decimal"/>
      <w:lvlText w:val="第%1章 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39" w15:restartNumberingAfterBreak="0">
    <w:nsid w:val="6C8504C8"/>
    <w:multiLevelType w:val="multilevel"/>
    <w:tmpl w:val="6912779C"/>
    <w:lvl w:ilvl="0">
      <w:start w:val="1"/>
      <w:numFmt w:val="decimal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411122E"/>
    <w:multiLevelType w:val="hybridMultilevel"/>
    <w:tmpl w:val="223498AA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1" w15:restartNumberingAfterBreak="0">
    <w:nsid w:val="74133D75"/>
    <w:multiLevelType w:val="hybridMultilevel"/>
    <w:tmpl w:val="42E83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C0C32F5"/>
    <w:multiLevelType w:val="multilevel"/>
    <w:tmpl w:val="6912779C"/>
    <w:lvl w:ilvl="0">
      <w:start w:val="1"/>
      <w:numFmt w:val="decimal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E6D602E"/>
    <w:multiLevelType w:val="hybridMultilevel"/>
    <w:tmpl w:val="1A4E9E8E"/>
    <w:lvl w:ilvl="0" w:tplc="78105DB2">
      <w:start w:val="1"/>
      <w:numFmt w:val="decimal"/>
      <w:lvlText w:val="第%1章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2"/>
  </w:num>
  <w:num w:numId="3">
    <w:abstractNumId w:val="27"/>
  </w:num>
  <w:num w:numId="4">
    <w:abstractNumId w:val="43"/>
  </w:num>
  <w:num w:numId="5">
    <w:abstractNumId w:val="42"/>
  </w:num>
  <w:num w:numId="6">
    <w:abstractNumId w:val="33"/>
  </w:num>
  <w:num w:numId="7">
    <w:abstractNumId w:val="12"/>
  </w:num>
  <w:num w:numId="8">
    <w:abstractNumId w:val="10"/>
  </w:num>
  <w:num w:numId="9">
    <w:abstractNumId w:val="39"/>
  </w:num>
  <w:num w:numId="10">
    <w:abstractNumId w:val="14"/>
  </w:num>
  <w:num w:numId="11">
    <w:abstractNumId w:val="20"/>
    <w:lvlOverride w:ilvl="0">
      <w:lvl w:ilvl="0">
        <w:start w:val="1"/>
        <w:numFmt w:val="decimal"/>
        <w:lvlText w:val="第%1章  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  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 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  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  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  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551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1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26" w:hanging="1700"/>
        </w:pPr>
        <w:rPr>
          <w:rFonts w:hint="eastAsia"/>
        </w:rPr>
      </w:lvl>
    </w:lvlOverride>
  </w:num>
  <w:num w:numId="12">
    <w:abstractNumId w:val="17"/>
  </w:num>
  <w:num w:numId="13">
    <w:abstractNumId w:val="34"/>
  </w:num>
  <w:num w:numId="14">
    <w:abstractNumId w:val="26"/>
  </w:num>
  <w:num w:numId="15">
    <w:abstractNumId w:val="24"/>
  </w:num>
  <w:num w:numId="16">
    <w:abstractNumId w:val="19"/>
  </w:num>
  <w:num w:numId="17">
    <w:abstractNumId w:val="22"/>
  </w:num>
  <w:num w:numId="18">
    <w:abstractNumId w:val="30"/>
  </w:num>
  <w:num w:numId="19">
    <w:abstractNumId w:val="38"/>
  </w:num>
  <w:num w:numId="20">
    <w:abstractNumId w:val="18"/>
  </w:num>
  <w:num w:numId="21">
    <w:abstractNumId w:val="11"/>
  </w:num>
  <w:num w:numId="22">
    <w:abstractNumId w:val="15"/>
  </w:num>
  <w:num w:numId="23">
    <w:abstractNumId w:val="16"/>
  </w:num>
  <w:num w:numId="24">
    <w:abstractNumId w:val="35"/>
  </w:num>
  <w:num w:numId="25">
    <w:abstractNumId w:val="32"/>
  </w:num>
  <w:num w:numId="26">
    <w:abstractNumId w:val="32"/>
  </w:num>
  <w:num w:numId="27">
    <w:abstractNumId w:val="32"/>
  </w:num>
  <w:num w:numId="28">
    <w:abstractNumId w:val="32"/>
  </w:num>
  <w:num w:numId="29">
    <w:abstractNumId w:val="4"/>
  </w:num>
  <w:num w:numId="30">
    <w:abstractNumId w:val="5"/>
  </w:num>
  <w:num w:numId="31">
    <w:abstractNumId w:val="6"/>
  </w:num>
  <w:num w:numId="32">
    <w:abstractNumId w:val="7"/>
  </w:num>
  <w:num w:numId="33">
    <w:abstractNumId w:val="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38">
    <w:abstractNumId w:val="8"/>
  </w:num>
  <w:num w:numId="39">
    <w:abstractNumId w:val="21"/>
  </w:num>
  <w:num w:numId="40">
    <w:abstractNumId w:val="32"/>
  </w:num>
  <w:num w:numId="41">
    <w:abstractNumId w:val="31"/>
  </w:num>
  <w:num w:numId="42">
    <w:abstractNumId w:val="40"/>
  </w:num>
  <w:num w:numId="43">
    <w:abstractNumId w:val="28"/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</w:num>
  <w:num w:numId="46">
    <w:abstractNumId w:val="41"/>
  </w:num>
  <w:num w:numId="47">
    <w:abstractNumId w:val="29"/>
  </w:num>
  <w:num w:numId="48">
    <w:abstractNumId w:val="23"/>
  </w:num>
  <w:num w:numId="49">
    <w:abstractNumId w:val="37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60"/>
    <w:rsid w:val="F39105D9"/>
    <w:rsid w:val="0002548F"/>
    <w:rsid w:val="000637DE"/>
    <w:rsid w:val="00075D7A"/>
    <w:rsid w:val="00082620"/>
    <w:rsid w:val="00093D37"/>
    <w:rsid w:val="000A6A58"/>
    <w:rsid w:val="001148E9"/>
    <w:rsid w:val="001200E9"/>
    <w:rsid w:val="00123024"/>
    <w:rsid w:val="00126AD2"/>
    <w:rsid w:val="00151361"/>
    <w:rsid w:val="001710AE"/>
    <w:rsid w:val="001765F6"/>
    <w:rsid w:val="001840E1"/>
    <w:rsid w:val="001C2FA4"/>
    <w:rsid w:val="001C59E2"/>
    <w:rsid w:val="002024E8"/>
    <w:rsid w:val="0020603A"/>
    <w:rsid w:val="002430A3"/>
    <w:rsid w:val="002618D7"/>
    <w:rsid w:val="00286A4C"/>
    <w:rsid w:val="002A77E3"/>
    <w:rsid w:val="002E491E"/>
    <w:rsid w:val="00320D93"/>
    <w:rsid w:val="00321326"/>
    <w:rsid w:val="00357D15"/>
    <w:rsid w:val="00375DCE"/>
    <w:rsid w:val="003B7ACD"/>
    <w:rsid w:val="00407D0A"/>
    <w:rsid w:val="00425302"/>
    <w:rsid w:val="00425B10"/>
    <w:rsid w:val="00440486"/>
    <w:rsid w:val="004467FC"/>
    <w:rsid w:val="0046211B"/>
    <w:rsid w:val="00491E9D"/>
    <w:rsid w:val="004D438B"/>
    <w:rsid w:val="005063AF"/>
    <w:rsid w:val="0051048B"/>
    <w:rsid w:val="00511E10"/>
    <w:rsid w:val="00550690"/>
    <w:rsid w:val="00567C1E"/>
    <w:rsid w:val="0058091C"/>
    <w:rsid w:val="005A26D7"/>
    <w:rsid w:val="005A573E"/>
    <w:rsid w:val="005B3034"/>
    <w:rsid w:val="005E368D"/>
    <w:rsid w:val="0060339E"/>
    <w:rsid w:val="00626A51"/>
    <w:rsid w:val="00692BDE"/>
    <w:rsid w:val="007860F1"/>
    <w:rsid w:val="00794E98"/>
    <w:rsid w:val="007A4269"/>
    <w:rsid w:val="007A7BD6"/>
    <w:rsid w:val="007F3C7D"/>
    <w:rsid w:val="0080635D"/>
    <w:rsid w:val="008144A6"/>
    <w:rsid w:val="00815D79"/>
    <w:rsid w:val="00815F33"/>
    <w:rsid w:val="00827977"/>
    <w:rsid w:val="00832F2D"/>
    <w:rsid w:val="00833745"/>
    <w:rsid w:val="0087750E"/>
    <w:rsid w:val="008C0C87"/>
    <w:rsid w:val="00906C79"/>
    <w:rsid w:val="009B084A"/>
    <w:rsid w:val="009B5020"/>
    <w:rsid w:val="009D5578"/>
    <w:rsid w:val="009F1B29"/>
    <w:rsid w:val="00A142B1"/>
    <w:rsid w:val="00A411AC"/>
    <w:rsid w:val="00A478EB"/>
    <w:rsid w:val="00A502A1"/>
    <w:rsid w:val="00A51192"/>
    <w:rsid w:val="00A97984"/>
    <w:rsid w:val="00AC2F39"/>
    <w:rsid w:val="00AD7E0D"/>
    <w:rsid w:val="00AF49EA"/>
    <w:rsid w:val="00AF7DF2"/>
    <w:rsid w:val="00B10260"/>
    <w:rsid w:val="00B509C2"/>
    <w:rsid w:val="00B60043"/>
    <w:rsid w:val="00B72B98"/>
    <w:rsid w:val="00C03A52"/>
    <w:rsid w:val="00C2470B"/>
    <w:rsid w:val="00C309CF"/>
    <w:rsid w:val="00C55C27"/>
    <w:rsid w:val="00CC7042"/>
    <w:rsid w:val="00CE278B"/>
    <w:rsid w:val="00CE3CA3"/>
    <w:rsid w:val="00D02F4F"/>
    <w:rsid w:val="00D05252"/>
    <w:rsid w:val="00D166E8"/>
    <w:rsid w:val="00D314F1"/>
    <w:rsid w:val="00D719F7"/>
    <w:rsid w:val="00D9211B"/>
    <w:rsid w:val="00DA1309"/>
    <w:rsid w:val="00DB14E9"/>
    <w:rsid w:val="00E04D08"/>
    <w:rsid w:val="00E05E28"/>
    <w:rsid w:val="00E06402"/>
    <w:rsid w:val="00E207CD"/>
    <w:rsid w:val="00E2344A"/>
    <w:rsid w:val="00E3401C"/>
    <w:rsid w:val="00E624BF"/>
    <w:rsid w:val="00E77739"/>
    <w:rsid w:val="00EC150A"/>
    <w:rsid w:val="00ED51AD"/>
    <w:rsid w:val="00EE38F1"/>
    <w:rsid w:val="00EF006C"/>
    <w:rsid w:val="00EF7DB4"/>
    <w:rsid w:val="00F31462"/>
    <w:rsid w:val="00F35911"/>
    <w:rsid w:val="00F51353"/>
    <w:rsid w:val="00F71732"/>
    <w:rsid w:val="00FA6C40"/>
    <w:rsid w:val="00FB012E"/>
    <w:rsid w:val="7E5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17AD7"/>
  <w15:docId w15:val="{D4D16480-D898-4907-8BB4-E9725198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/>
    <w:lsdException w:name="Title" w:qFormat="1"/>
    <w:lsdException w:name="Default Paragraph Font" w:semiHidden="1" w:uiPriority="1" w:unhideWhenUsed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A4"/>
    <w:pPr>
      <w:widowControl w:val="0"/>
      <w:spacing w:line="288" w:lineRule="auto"/>
      <w:ind w:firstLineChars="200" w:firstLine="200"/>
      <w:jc w:val="both"/>
    </w:pPr>
    <w:rPr>
      <w:rFonts w:ascii="Times New Roman" w:eastAsia="仿宋" w:hAnsi="Times New Roman" w:cs="Times New Roman (正文 CS 字体)"/>
      <w:kern w:val="2"/>
      <w:sz w:val="24"/>
      <w:szCs w:val="24"/>
    </w:rPr>
  </w:style>
  <w:style w:type="paragraph" w:styleId="1">
    <w:name w:val="heading 1"/>
    <w:aliases w:val="1级章节标题"/>
    <w:basedOn w:val="a"/>
    <w:next w:val="a"/>
    <w:link w:val="10"/>
    <w:qFormat/>
    <w:rsid w:val="0087750E"/>
    <w:pPr>
      <w:keepNext/>
      <w:keepLines/>
      <w:numPr>
        <w:numId w:val="49"/>
      </w:numPr>
      <w:spacing w:before="480" w:after="360" w:line="240" w:lineRule="auto"/>
      <w:ind w:firstLineChars="0"/>
      <w:jc w:val="center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aliases w:val="2级标题"/>
    <w:basedOn w:val="a"/>
    <w:next w:val="a"/>
    <w:link w:val="20"/>
    <w:uiPriority w:val="99"/>
    <w:unhideWhenUsed/>
    <w:qFormat/>
    <w:rsid w:val="008144A6"/>
    <w:pPr>
      <w:keepNext/>
      <w:keepLines/>
      <w:numPr>
        <w:ilvl w:val="1"/>
        <w:numId w:val="49"/>
      </w:numPr>
      <w:spacing w:before="480" w:after="120" w:line="400" w:lineRule="exact"/>
      <w:ind w:firstLineChars="0"/>
      <w:outlineLvl w:val="1"/>
    </w:pPr>
    <w:rPr>
      <w:rFonts w:ascii="Arial" w:eastAsia="黑体" w:hAnsi="Arial" w:cs="Times New Roman (标题 CS)"/>
      <w:bCs/>
      <w:sz w:val="30"/>
      <w:szCs w:val="32"/>
    </w:rPr>
  </w:style>
  <w:style w:type="paragraph" w:styleId="3">
    <w:name w:val="heading 3"/>
    <w:aliases w:val="3级标题"/>
    <w:basedOn w:val="a"/>
    <w:next w:val="a"/>
    <w:link w:val="30"/>
    <w:uiPriority w:val="9"/>
    <w:unhideWhenUsed/>
    <w:qFormat/>
    <w:rsid w:val="008144A6"/>
    <w:pPr>
      <w:keepNext/>
      <w:keepLines/>
      <w:numPr>
        <w:ilvl w:val="2"/>
        <w:numId w:val="49"/>
      </w:numPr>
      <w:spacing w:before="360" w:after="120" w:line="400" w:lineRule="exact"/>
      <w:ind w:firstLineChars="0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aliases w:val="4级标题"/>
    <w:basedOn w:val="a"/>
    <w:next w:val="a"/>
    <w:link w:val="40"/>
    <w:uiPriority w:val="9"/>
    <w:unhideWhenUsed/>
    <w:qFormat/>
    <w:rsid w:val="0087750E"/>
    <w:pPr>
      <w:keepNext/>
      <w:keepLines/>
      <w:numPr>
        <w:ilvl w:val="3"/>
        <w:numId w:val="49"/>
      </w:numPr>
      <w:snapToGrid w:val="0"/>
      <w:spacing w:before="240" w:after="120" w:line="400" w:lineRule="exact"/>
      <w:ind w:firstLineChars="0"/>
      <w:outlineLvl w:val="3"/>
    </w:pPr>
    <w:rPr>
      <w:rFonts w:ascii="Arial" w:eastAsia="黑体" w:hAnsi="Arial" w:cs="Times New Roman (标题 CS)"/>
      <w:bCs/>
      <w:sz w:val="26"/>
      <w:szCs w:val="28"/>
    </w:rPr>
  </w:style>
  <w:style w:type="paragraph" w:styleId="5">
    <w:name w:val="heading 5"/>
    <w:aliases w:val="5级标题"/>
    <w:basedOn w:val="a"/>
    <w:next w:val="a"/>
    <w:link w:val="50"/>
    <w:unhideWhenUsed/>
    <w:qFormat/>
    <w:rsid w:val="00CE278B"/>
    <w:pPr>
      <w:keepNext/>
      <w:keepLines/>
      <w:numPr>
        <w:ilvl w:val="4"/>
        <w:numId w:val="49"/>
      </w:numPr>
      <w:spacing w:before="240" w:after="120" w:line="400" w:lineRule="exact"/>
      <w:ind w:firstLineChars="0"/>
      <w:jc w:val="left"/>
      <w:outlineLvl w:val="4"/>
    </w:pPr>
    <w:rPr>
      <w:rFonts w:ascii="Arial" w:eastAsia="黑体" w:hAnsi="Arial"/>
    </w:rPr>
  </w:style>
  <w:style w:type="paragraph" w:styleId="6">
    <w:name w:val="heading 6"/>
    <w:aliases w:val="6级标题"/>
    <w:basedOn w:val="5"/>
    <w:next w:val="a"/>
    <w:link w:val="60"/>
    <w:unhideWhenUsed/>
    <w:qFormat/>
    <w:rsid w:val="00692BDE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2级标题 字符"/>
    <w:basedOn w:val="a0"/>
    <w:link w:val="2"/>
    <w:uiPriority w:val="99"/>
    <w:rsid w:val="008144A6"/>
    <w:rPr>
      <w:rFonts w:ascii="Arial" w:eastAsia="黑体" w:hAnsi="Arial" w:cs="Times New Roman (标题 CS)"/>
      <w:bCs/>
      <w:kern w:val="2"/>
      <w:sz w:val="30"/>
      <w:szCs w:val="32"/>
    </w:rPr>
  </w:style>
  <w:style w:type="character" w:customStyle="1" w:styleId="30">
    <w:name w:val="标题 3 字符"/>
    <w:aliases w:val="3级标题 字符"/>
    <w:basedOn w:val="a0"/>
    <w:link w:val="3"/>
    <w:uiPriority w:val="9"/>
    <w:rsid w:val="008144A6"/>
    <w:rPr>
      <w:rFonts w:ascii="Arial" w:eastAsia="黑体" w:hAnsi="Arial" w:cs="Times New Roman (正文 CS 字体)"/>
      <w:bCs/>
      <w:kern w:val="2"/>
      <w:sz w:val="28"/>
      <w:szCs w:val="32"/>
    </w:rPr>
  </w:style>
  <w:style w:type="character" w:customStyle="1" w:styleId="40">
    <w:name w:val="标题 4 字符"/>
    <w:aliases w:val="4级标题 字符"/>
    <w:basedOn w:val="a0"/>
    <w:link w:val="4"/>
    <w:uiPriority w:val="9"/>
    <w:rsid w:val="0087750E"/>
    <w:rPr>
      <w:rFonts w:ascii="Arial" w:eastAsia="黑体" w:hAnsi="Arial" w:cs="Times New Roman (标题 CS)"/>
      <w:bCs/>
      <w:kern w:val="2"/>
      <w:sz w:val="26"/>
      <w:szCs w:val="28"/>
    </w:rPr>
  </w:style>
  <w:style w:type="character" w:styleId="a3">
    <w:name w:val="Subtle Emphasis"/>
    <w:basedOn w:val="a0"/>
    <w:uiPriority w:val="19"/>
    <w:rsid w:val="0020603A"/>
    <w:rPr>
      <w:i/>
      <w:iCs/>
      <w:color w:val="404040" w:themeColor="text1" w:themeTint="BF"/>
    </w:rPr>
  </w:style>
  <w:style w:type="character" w:customStyle="1" w:styleId="10">
    <w:name w:val="标题 1 字符"/>
    <w:aliases w:val="1级章节标题 字符"/>
    <w:basedOn w:val="a0"/>
    <w:link w:val="1"/>
    <w:rsid w:val="0087750E"/>
    <w:rPr>
      <w:rFonts w:ascii="Arial" w:eastAsia="黑体" w:hAnsi="Arial" w:cs="Times New Roman (正文 CS 字体)"/>
      <w:bCs/>
      <w:kern w:val="44"/>
      <w:sz w:val="32"/>
      <w:szCs w:val="44"/>
    </w:rPr>
  </w:style>
  <w:style w:type="numbering" w:customStyle="1" w:styleId="timecho">
    <w:name w:val="timecho列表"/>
    <w:uiPriority w:val="99"/>
    <w:rsid w:val="002024E8"/>
    <w:pPr>
      <w:numPr>
        <w:numId w:val="3"/>
      </w:numPr>
    </w:pPr>
  </w:style>
  <w:style w:type="paragraph" w:styleId="a4">
    <w:name w:val="Title"/>
    <w:basedOn w:val="a"/>
    <w:link w:val="a5"/>
    <w:qFormat/>
    <w:rsid w:val="00D02F4F"/>
    <w:pPr>
      <w:spacing w:line="300" w:lineRule="auto"/>
      <w:ind w:firstLineChars="0" w:firstLine="0"/>
      <w:jc w:val="center"/>
      <w:outlineLvl w:val="0"/>
    </w:pPr>
    <w:rPr>
      <w:rFonts w:ascii="Arial" w:eastAsia="微软雅黑" w:hAnsi="Arial" w:cs="Times New Roman (标题 CS)"/>
      <w:b/>
      <w:bCs/>
      <w:color w:val="495AD4"/>
      <w:sz w:val="52"/>
      <w:szCs w:val="32"/>
    </w:rPr>
  </w:style>
  <w:style w:type="character" w:customStyle="1" w:styleId="a5">
    <w:name w:val="标题 字符"/>
    <w:basedOn w:val="a0"/>
    <w:link w:val="a4"/>
    <w:rsid w:val="00D02F4F"/>
    <w:rPr>
      <w:rFonts w:ascii="Arial" w:eastAsia="微软雅黑" w:hAnsi="Arial" w:cs="Times New Roman (标题 CS)"/>
      <w:b/>
      <w:bCs/>
      <w:color w:val="495AD4"/>
      <w:kern w:val="2"/>
      <w:sz w:val="52"/>
      <w:szCs w:val="32"/>
    </w:rPr>
  </w:style>
  <w:style w:type="table" w:styleId="a6">
    <w:name w:val="Table Grid"/>
    <w:basedOn w:val="a1"/>
    <w:rsid w:val="007F3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修订表格样式"/>
    <w:basedOn w:val="a1"/>
    <w:uiPriority w:val="99"/>
    <w:rsid w:val="00CE278B"/>
    <w:pPr>
      <w:spacing w:before="60" w:after="60"/>
      <w:jc w:val="center"/>
    </w:pPr>
    <w:rPr>
      <w:rFonts w:ascii="Times New Roman" w:eastAsia="仿宋" w:hAnsi="Times New Roman"/>
      <w:sz w:val="22"/>
    </w:rPr>
    <w:tblPr>
      <w:tblStyleRowBandSize w:val="1"/>
    </w:tblPr>
    <w:tcPr>
      <w:shd w:val="clear" w:color="auto" w:fill="495AD4"/>
      <w:vAlign w:val="center"/>
    </w:tcPr>
    <w:tblStylePr w:type="firstRow">
      <w:pPr>
        <w:wordWrap/>
        <w:spacing w:line="288" w:lineRule="auto"/>
        <w:jc w:val="center"/>
      </w:pPr>
      <w:rPr>
        <w:rFonts w:ascii="Arial" w:eastAsia="黑体" w:hAnsi="Arial"/>
        <w:b w:val="0"/>
        <w:i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</w:tcPr>
    </w:tblStylePr>
    <w:tblStylePr w:type="band1Horz">
      <w:pPr>
        <w:jc w:val="center"/>
      </w:pPr>
      <w:rPr>
        <w:rFonts w:ascii="Times New Roman" w:eastAsia="仿宋" w:hAnsi="Times New Roman"/>
        <w:color w:val="auto"/>
        <w:sz w:val="22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band2Horz">
      <w:pPr>
        <w:wordWrap/>
        <w:spacing w:line="240" w:lineRule="auto"/>
        <w:jc w:val="center"/>
      </w:pPr>
      <w:rPr>
        <w:rFonts w:ascii="Arial" w:eastAsia="仿宋" w:hAnsi="Arial"/>
        <w:color w:val="auto"/>
        <w:sz w:val="22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2F2F2" w:themeFill="background1" w:themeFillShade="F2"/>
      </w:tcPr>
    </w:tblStylePr>
  </w:style>
  <w:style w:type="paragraph" w:styleId="a8">
    <w:name w:val="caption"/>
    <w:basedOn w:val="a"/>
    <w:next w:val="a"/>
    <w:uiPriority w:val="35"/>
    <w:unhideWhenUsed/>
    <w:rsid w:val="0002548F"/>
    <w:rPr>
      <w:rFonts w:asciiTheme="majorHAnsi" w:eastAsia="黑体" w:hAnsiTheme="majorHAnsi" w:cstheme="majorBidi"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692BDE"/>
    <w:pPr>
      <w:ind w:leftChars="100" w:left="240" w:firstLineChars="0" w:firstLine="0"/>
    </w:pPr>
  </w:style>
  <w:style w:type="paragraph" w:styleId="11">
    <w:name w:val="toc 1"/>
    <w:basedOn w:val="a"/>
    <w:next w:val="a"/>
    <w:autoRedefine/>
    <w:uiPriority w:val="39"/>
    <w:rsid w:val="00692BDE"/>
    <w:pPr>
      <w:spacing w:before="120"/>
      <w:ind w:firstLineChars="0" w:firstLine="0"/>
    </w:pPr>
    <w:rPr>
      <w:rFonts w:eastAsia="黑体" w:cs="Times New Roman (标题 CS)"/>
    </w:rPr>
  </w:style>
  <w:style w:type="paragraph" w:styleId="31">
    <w:name w:val="toc 3"/>
    <w:basedOn w:val="a"/>
    <w:next w:val="a"/>
    <w:autoRedefine/>
    <w:uiPriority w:val="39"/>
    <w:rsid w:val="00CE278B"/>
    <w:pPr>
      <w:ind w:leftChars="200" w:left="200" w:firstLineChars="0" w:firstLine="0"/>
    </w:pPr>
  </w:style>
  <w:style w:type="character" w:styleId="a9">
    <w:name w:val="Hyperlink"/>
    <w:basedOn w:val="a0"/>
    <w:uiPriority w:val="99"/>
    <w:unhideWhenUsed/>
    <w:rsid w:val="005063AF"/>
    <w:rPr>
      <w:color w:val="0563C1" w:themeColor="hyperlink"/>
      <w:u w:val="single"/>
    </w:rPr>
  </w:style>
  <w:style w:type="paragraph" w:customStyle="1" w:styleId="-">
    <w:name w:val="图注-图序图题"/>
    <w:basedOn w:val="a"/>
    <w:next w:val="a"/>
    <w:qFormat/>
    <w:rsid w:val="001765F6"/>
    <w:pPr>
      <w:spacing w:before="120" w:after="240" w:line="240" w:lineRule="auto"/>
      <w:ind w:firstLineChars="0" w:firstLine="0"/>
      <w:jc w:val="center"/>
    </w:pPr>
    <w:rPr>
      <w:sz w:val="22"/>
    </w:rPr>
  </w:style>
  <w:style w:type="paragraph" w:styleId="41">
    <w:name w:val="toc 4"/>
    <w:basedOn w:val="a"/>
    <w:next w:val="a"/>
    <w:autoRedefine/>
    <w:rsid w:val="004D438B"/>
    <w:pPr>
      <w:ind w:leftChars="300" w:left="720" w:firstLineChars="0" w:firstLine="0"/>
    </w:pPr>
  </w:style>
  <w:style w:type="paragraph" w:styleId="51">
    <w:name w:val="toc 5"/>
    <w:basedOn w:val="a"/>
    <w:next w:val="a"/>
    <w:autoRedefine/>
    <w:rsid w:val="004D438B"/>
    <w:pPr>
      <w:ind w:leftChars="400" w:left="960" w:firstLineChars="0" w:firstLine="0"/>
    </w:pPr>
  </w:style>
  <w:style w:type="paragraph" w:customStyle="1" w:styleId="-0">
    <w:name w:val="表-内容"/>
    <w:basedOn w:val="a"/>
    <w:qFormat/>
    <w:rsid w:val="000637DE"/>
    <w:pPr>
      <w:framePr w:hSpace="180" w:wrap="around" w:vAnchor="text" w:hAnchor="margin" w:xAlign="center" w:y="120"/>
      <w:widowControl/>
      <w:spacing w:before="60" w:after="60" w:line="240" w:lineRule="auto"/>
      <w:ind w:firstLineChars="0" w:firstLine="0"/>
      <w:jc w:val="center"/>
    </w:pPr>
    <w:rPr>
      <w:sz w:val="22"/>
      <w:szCs w:val="22"/>
    </w:rPr>
  </w:style>
  <w:style w:type="paragraph" w:customStyle="1" w:styleId="-1">
    <w:name w:val="表-表头"/>
    <w:basedOn w:val="a"/>
    <w:qFormat/>
    <w:rsid w:val="000637DE"/>
    <w:pPr>
      <w:framePr w:hSpace="180" w:wrap="around" w:vAnchor="text" w:hAnchor="margin" w:xAlign="center" w:y="120"/>
      <w:widowControl/>
      <w:spacing w:before="60" w:after="60" w:line="240" w:lineRule="auto"/>
      <w:ind w:firstLineChars="0" w:firstLine="0"/>
      <w:jc w:val="center"/>
    </w:pPr>
    <w:rPr>
      <w:rFonts w:ascii="黑体" w:eastAsia="黑体" w:hAnsi="黑体"/>
      <w:bCs/>
      <w:color w:val="FFFFFF" w:themeColor="background1"/>
      <w:sz w:val="22"/>
      <w:szCs w:val="22"/>
    </w:rPr>
  </w:style>
  <w:style w:type="paragraph" w:customStyle="1" w:styleId="-2">
    <w:name w:val="表注-表序表题"/>
    <w:basedOn w:val="-"/>
    <w:next w:val="a"/>
    <w:qFormat/>
    <w:rsid w:val="00E207CD"/>
    <w:pPr>
      <w:spacing w:before="240" w:after="120"/>
    </w:pPr>
  </w:style>
  <w:style w:type="character" w:customStyle="1" w:styleId="50">
    <w:name w:val="标题 5 字符"/>
    <w:aliases w:val="5级标题 字符"/>
    <w:basedOn w:val="a0"/>
    <w:link w:val="5"/>
    <w:rsid w:val="004D438B"/>
    <w:rPr>
      <w:rFonts w:ascii="Arial" w:eastAsia="黑体" w:hAnsi="Arial" w:cs="Times New Roman (正文 CS 字体)"/>
      <w:kern w:val="2"/>
      <w:sz w:val="24"/>
      <w:szCs w:val="24"/>
    </w:rPr>
  </w:style>
  <w:style w:type="character" w:customStyle="1" w:styleId="60">
    <w:name w:val="标题 6 字符"/>
    <w:aliases w:val="6级标题 字符"/>
    <w:basedOn w:val="a0"/>
    <w:link w:val="6"/>
    <w:rsid w:val="00692BDE"/>
    <w:rPr>
      <w:rFonts w:ascii="Arial" w:eastAsia="黑体" w:hAnsi="Arial" w:cs="Times New Roman (正文 CS 字体)"/>
      <w:kern w:val="2"/>
      <w:sz w:val="24"/>
      <w:szCs w:val="24"/>
    </w:rPr>
  </w:style>
  <w:style w:type="paragraph" w:styleId="aa">
    <w:name w:val="List Paragraph"/>
    <w:basedOn w:val="a"/>
    <w:uiPriority w:val="34"/>
    <w:rsid w:val="00E2344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\Downloads\&#22825;&#35851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B8312-62AE-4FB9-95B2-C467EF7C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天谋word模板.dotx</Template>
  <TotalTime>4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1</cp:revision>
  <cp:lastPrinted>2023-01-14T10:09:00Z</cp:lastPrinted>
  <dcterms:created xsi:type="dcterms:W3CDTF">2023-01-17T06:01:00Z</dcterms:created>
  <dcterms:modified xsi:type="dcterms:W3CDTF">2023-01-17T06:05:00Z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7319C266E52415F6FBAEBF63A080E897</vt:lpwstr>
  </property>
</Properties>
</file>